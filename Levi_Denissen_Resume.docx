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8"/>
        </w:rPr>
        <w:alias w:val="Enter your name:"/>
        <w:tag w:val="Enter your name:"/>
        <w:id w:val="4805016"/>
        <w:placeholder>
          <w:docPart w:val="30C59FF7BD354DB7BA65B0A662EA598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Content>
        <w:p w14:paraId="1A98532A" w14:textId="66ADDF93" w:rsidR="00351293" w:rsidRPr="0001385B" w:rsidRDefault="005F0A8F">
          <w:pPr>
            <w:pStyle w:val="YourName"/>
            <w:rPr>
              <w:sz w:val="28"/>
            </w:rPr>
          </w:pPr>
          <w:r>
            <w:rPr>
              <w:sz w:val="28"/>
            </w:rPr>
            <w:t>Levi</w:t>
          </w:r>
          <w:r w:rsidR="0021199F" w:rsidRPr="0001385B">
            <w:rPr>
              <w:sz w:val="28"/>
            </w:rPr>
            <w:t xml:space="preserve"> Denissen</w:t>
          </w:r>
        </w:p>
      </w:sdtContent>
    </w:sdt>
    <w:p w14:paraId="1D91C3F8" w14:textId="1EC536F1" w:rsidR="009A0603" w:rsidRDefault="006E1B00" w:rsidP="00D37825">
      <w:pPr>
        <w:pStyle w:val="ContactInformation"/>
        <w:tabs>
          <w:tab w:val="left" w:pos="9180"/>
        </w:tabs>
        <w:ind w:left="0"/>
        <w:rPr>
          <w:sz w:val="22"/>
        </w:rPr>
      </w:pPr>
      <w:r w:rsidRPr="0001385B">
        <w:rPr>
          <w:sz w:val="22"/>
        </w:rPr>
        <w:t>(719)3</w:t>
      </w:r>
      <w:r w:rsidR="005F0A8F">
        <w:rPr>
          <w:sz w:val="22"/>
        </w:rPr>
        <w:t>39</w:t>
      </w:r>
      <w:r w:rsidRPr="0001385B">
        <w:rPr>
          <w:sz w:val="22"/>
        </w:rPr>
        <w:t>-</w:t>
      </w:r>
      <w:r w:rsidR="005F0A8F">
        <w:rPr>
          <w:sz w:val="22"/>
        </w:rPr>
        <w:t>5555</w:t>
      </w:r>
      <w:r w:rsidR="00115D44" w:rsidRPr="0001385B">
        <w:rPr>
          <w:sz w:val="22"/>
        </w:rPr>
        <w:t xml:space="preserve"> </w:t>
      </w:r>
      <w:sdt>
        <w:sdtPr>
          <w:rPr>
            <w:sz w:val="22"/>
          </w:rPr>
          <w:alias w:val="Separator:"/>
          <w:tag w:val="Separator:"/>
          <w:id w:val="-1800520950"/>
          <w:placeholder>
            <w:docPart w:val="3897EF305BBA49318A69E969B0B98524"/>
          </w:placeholder>
          <w:temporary/>
          <w:showingPlcHdr/>
          <w15:appearance w15:val="hidden"/>
        </w:sdtPr>
        <w:sdtContent>
          <w:r w:rsidR="00032A20" w:rsidRPr="0001385B">
            <w:rPr>
              <w:sz w:val="22"/>
            </w:rPr>
            <w:t>|</w:t>
          </w:r>
        </w:sdtContent>
      </w:sdt>
      <w:r w:rsidR="00115D44" w:rsidRPr="0001385B">
        <w:rPr>
          <w:sz w:val="22"/>
        </w:rPr>
        <w:t xml:space="preserve"> </w:t>
      </w:r>
      <w:hyperlink r:id="rId7" w:history="1">
        <w:r w:rsidR="00BB369F" w:rsidRPr="00CD0B1A">
          <w:rPr>
            <w:rStyle w:val="Hyperlink"/>
            <w:sz w:val="22"/>
          </w:rPr>
          <w:t>levi.denissen@gmail.com</w:t>
        </w:r>
      </w:hyperlink>
      <w:r w:rsidR="00250BE7">
        <w:rPr>
          <w:sz w:val="22"/>
        </w:rPr>
        <w:t xml:space="preserve"> </w:t>
      </w:r>
      <w:r w:rsidR="002F5034">
        <w:rPr>
          <w:sz w:val="22"/>
        </w:rPr>
        <w:t>|</w:t>
      </w:r>
      <w:r w:rsidR="009A0603">
        <w:rPr>
          <w:sz w:val="22"/>
        </w:rPr>
        <w:t xml:space="preserve"> Fort Collins, Colorado 80521</w:t>
      </w:r>
    </w:p>
    <w:p w14:paraId="21B4C185" w14:textId="758680E1" w:rsidR="002F5034" w:rsidRPr="0001385B" w:rsidRDefault="002F5034" w:rsidP="00D37825">
      <w:pPr>
        <w:pStyle w:val="ContactInformation"/>
        <w:tabs>
          <w:tab w:val="left" w:pos="9180"/>
        </w:tabs>
        <w:ind w:left="0"/>
        <w:rPr>
          <w:sz w:val="22"/>
        </w:rPr>
      </w:pPr>
      <w:r>
        <w:rPr>
          <w:sz w:val="22"/>
        </w:rPr>
        <w:t xml:space="preserve">Ecology student | </w:t>
      </w:r>
      <w:r w:rsidR="008D4E89">
        <w:rPr>
          <w:sz w:val="22"/>
        </w:rPr>
        <w:t>Compassionate</w:t>
      </w:r>
      <w:r>
        <w:rPr>
          <w:sz w:val="22"/>
        </w:rPr>
        <w:t xml:space="preserve"> | </w:t>
      </w:r>
      <w:r w:rsidR="008D4E89">
        <w:rPr>
          <w:sz w:val="22"/>
        </w:rPr>
        <w:t>Inclusive</w:t>
      </w:r>
    </w:p>
    <w:p w14:paraId="072D68C4" w14:textId="77777777" w:rsidR="00351293" w:rsidRPr="0001385B" w:rsidRDefault="00000000" w:rsidP="00D37825">
      <w:pPr>
        <w:pStyle w:val="SectionHeading"/>
        <w:tabs>
          <w:tab w:val="left" w:pos="9180"/>
        </w:tabs>
        <w:rPr>
          <w:sz w:val="22"/>
        </w:rPr>
      </w:pPr>
      <w:sdt>
        <w:sdtPr>
          <w:rPr>
            <w:sz w:val="22"/>
          </w:rPr>
          <w:alias w:val="Education:"/>
          <w:tag w:val="Education:"/>
          <w:id w:val="-1894805864"/>
          <w:placeholder>
            <w:docPart w:val="78E2A549FE01428DAEB8ADEAA7CDAD31"/>
          </w:placeholder>
          <w:temporary/>
          <w:showingPlcHdr/>
          <w15:appearance w15:val="hidden"/>
        </w:sdtPr>
        <w:sdtContent>
          <w:r w:rsidR="00F67425" w:rsidRPr="0001385B">
            <w:rPr>
              <w:sz w:val="22"/>
            </w:rPr>
            <w:t>EDUCATION</w:t>
          </w:r>
        </w:sdtContent>
      </w:sdt>
    </w:p>
    <w:p w14:paraId="7418D43B" w14:textId="100321D5" w:rsidR="00351293" w:rsidRPr="00AA4E2F" w:rsidRDefault="008208B2" w:rsidP="00D37825">
      <w:pPr>
        <w:pStyle w:val="Location"/>
        <w:tabs>
          <w:tab w:val="left" w:pos="9180"/>
        </w:tabs>
        <w:rPr>
          <w:b/>
          <w:bCs/>
          <w:sz w:val="22"/>
        </w:rPr>
      </w:pPr>
      <w:r w:rsidRPr="00AA4E2F">
        <w:rPr>
          <w:b/>
          <w:bCs/>
          <w:sz w:val="22"/>
        </w:rPr>
        <w:t xml:space="preserve">Colorado State University </w:t>
      </w:r>
      <w:r w:rsidR="00AA4E2F">
        <w:rPr>
          <w:b/>
          <w:bCs/>
          <w:sz w:val="22"/>
        </w:rPr>
        <w:t xml:space="preserve">- </w:t>
      </w:r>
      <w:r w:rsidRPr="00AA4E2F">
        <w:rPr>
          <w:b/>
          <w:bCs/>
          <w:sz w:val="22"/>
        </w:rPr>
        <w:t>Fort Collins</w:t>
      </w:r>
    </w:p>
    <w:p w14:paraId="7792E200" w14:textId="09148C7E" w:rsidR="00351293" w:rsidRPr="0001385B" w:rsidRDefault="004B2E1A" w:rsidP="00D37825">
      <w:pPr>
        <w:pStyle w:val="JobTitle"/>
        <w:tabs>
          <w:tab w:val="clear" w:pos="7560"/>
          <w:tab w:val="left" w:pos="9180"/>
          <w:tab w:val="right" w:pos="9720"/>
        </w:tabs>
        <w:rPr>
          <w:sz w:val="22"/>
        </w:rPr>
      </w:pPr>
      <w:r>
        <w:rPr>
          <w:sz w:val="22"/>
        </w:rPr>
        <w:t>Bachelor of</w:t>
      </w:r>
      <w:r w:rsidR="00AA4E2F">
        <w:rPr>
          <w:sz w:val="22"/>
        </w:rPr>
        <w:t xml:space="preserve"> </w:t>
      </w:r>
      <w:r w:rsidR="005F0A8F">
        <w:rPr>
          <w:sz w:val="22"/>
        </w:rPr>
        <w:t>Eco</w:t>
      </w:r>
      <w:r w:rsidR="008D4E89">
        <w:rPr>
          <w:sz w:val="22"/>
        </w:rPr>
        <w:t>system Science and Sustainability</w:t>
      </w:r>
      <w:r w:rsidR="00D37825">
        <w:rPr>
          <w:sz w:val="22"/>
        </w:rPr>
        <w:tab/>
      </w:r>
      <w:r w:rsidR="006E1B00" w:rsidRPr="00E45120">
        <w:t xml:space="preserve">August </w:t>
      </w:r>
      <w:r w:rsidR="005F0A8F">
        <w:t>2023</w:t>
      </w:r>
      <w:r w:rsidR="006E1B00" w:rsidRPr="00E45120">
        <w:t xml:space="preserve"> - Present</w:t>
      </w:r>
    </w:p>
    <w:p w14:paraId="58F522E5" w14:textId="51291B3D" w:rsidR="00351293" w:rsidRDefault="006E1B00" w:rsidP="00D37825">
      <w:pPr>
        <w:pStyle w:val="NormalBodyText"/>
        <w:tabs>
          <w:tab w:val="left" w:pos="9180"/>
        </w:tabs>
        <w:rPr>
          <w:sz w:val="22"/>
        </w:rPr>
      </w:pPr>
      <w:r w:rsidRPr="00CD0B1A">
        <w:rPr>
          <w:sz w:val="22"/>
        </w:rPr>
        <w:t>GPA: 3.</w:t>
      </w:r>
      <w:r w:rsidR="008D4E89">
        <w:rPr>
          <w:sz w:val="22"/>
        </w:rPr>
        <w:t>248</w:t>
      </w:r>
      <w:r w:rsidR="00D37825">
        <w:rPr>
          <w:sz w:val="22"/>
        </w:rPr>
        <w:tab/>
      </w:r>
      <w:r w:rsidR="004B2E1A" w:rsidRPr="004B2E1A">
        <w:rPr>
          <w:b/>
          <w:bCs/>
          <w:szCs w:val="16"/>
        </w:rPr>
        <w:t>Expected May 2026</w:t>
      </w:r>
    </w:p>
    <w:p w14:paraId="3C2064BB" w14:textId="117D8E34" w:rsidR="008D4E89" w:rsidRPr="0001385B" w:rsidRDefault="008D4E89" w:rsidP="00D37825">
      <w:pPr>
        <w:pStyle w:val="NormalBodyText"/>
        <w:tabs>
          <w:tab w:val="left" w:pos="9180"/>
        </w:tabs>
        <w:rPr>
          <w:sz w:val="22"/>
        </w:rPr>
      </w:pPr>
      <w:r>
        <w:rPr>
          <w:sz w:val="22"/>
        </w:rPr>
        <w:t>Expected graduation: May 2026</w:t>
      </w:r>
    </w:p>
    <w:p w14:paraId="32759BA3" w14:textId="3D1E52C6" w:rsidR="005F0A8F" w:rsidRDefault="005F0A8F" w:rsidP="00D37825">
      <w:pPr>
        <w:pStyle w:val="SpaceAfter"/>
        <w:tabs>
          <w:tab w:val="left" w:pos="9180"/>
        </w:tabs>
        <w:rPr>
          <w:b/>
        </w:rPr>
      </w:pPr>
      <w:r w:rsidRPr="00AA4E2F">
        <w:rPr>
          <w:b/>
          <w:bCs/>
          <w:sz w:val="22"/>
        </w:rPr>
        <w:t>Pikes Peak State College</w:t>
      </w:r>
      <w:r>
        <w:rPr>
          <w:b/>
        </w:rPr>
        <w:tab/>
        <w:t>August 2022 – May 2023</w:t>
      </w:r>
    </w:p>
    <w:p w14:paraId="72690D98" w14:textId="68A62902" w:rsidR="005F0A8F" w:rsidRPr="0001385B" w:rsidRDefault="005F0A8F" w:rsidP="00D37825">
      <w:pPr>
        <w:pStyle w:val="SpaceAfter"/>
        <w:tabs>
          <w:tab w:val="left" w:pos="9180"/>
        </w:tabs>
        <w:rPr>
          <w:sz w:val="22"/>
        </w:rPr>
      </w:pPr>
      <w:r w:rsidRPr="00AA4E2F">
        <w:rPr>
          <w:b/>
          <w:bCs/>
          <w:sz w:val="22"/>
        </w:rPr>
        <w:t>Palmer Ridge High School</w:t>
      </w:r>
      <w:r>
        <w:rPr>
          <w:b/>
        </w:rPr>
        <w:tab/>
        <w:t>August 2018 – May 2022</w:t>
      </w:r>
    </w:p>
    <w:sdt>
      <w:sdtPr>
        <w:rPr>
          <w:sz w:val="22"/>
        </w:rPr>
        <w:alias w:val="Teaching Experience:"/>
        <w:tag w:val="Teaching Experience:"/>
        <w:id w:val="-1341844531"/>
        <w:placeholder>
          <w:docPart w:val="21AF8AA9B44A4AD4906851C9D9C08704"/>
        </w:placeholder>
        <w15:appearance w15:val="hidden"/>
      </w:sdtPr>
      <w:sdtContent>
        <w:p w14:paraId="2B555EE4" w14:textId="0CDBA463" w:rsidR="00351293" w:rsidRPr="0001385B" w:rsidRDefault="006E1B00" w:rsidP="00D37825">
          <w:pPr>
            <w:pStyle w:val="SectionHeading"/>
            <w:tabs>
              <w:tab w:val="left" w:pos="9180"/>
            </w:tabs>
            <w:rPr>
              <w:sz w:val="22"/>
            </w:rPr>
          </w:pPr>
          <w:r w:rsidRPr="0001385B">
            <w:rPr>
              <w:sz w:val="22"/>
            </w:rPr>
            <w:t xml:space="preserve">Experience </w:t>
          </w:r>
        </w:p>
      </w:sdtContent>
    </w:sdt>
    <w:p w14:paraId="1C242E55" w14:textId="40636032" w:rsidR="00A108A4" w:rsidRPr="00A108A4" w:rsidRDefault="00A108A4" w:rsidP="00D37825">
      <w:pPr>
        <w:pStyle w:val="SpaceAfter"/>
        <w:tabs>
          <w:tab w:val="left" w:pos="6840"/>
          <w:tab w:val="left" w:pos="9180"/>
        </w:tabs>
        <w:spacing w:after="0" w:line="240" w:lineRule="auto"/>
        <w:rPr>
          <w:sz w:val="22"/>
          <w:highlight w:val="yellow"/>
        </w:rPr>
      </w:pPr>
      <w:r w:rsidRPr="00C61015">
        <w:rPr>
          <w:b/>
          <w:bCs/>
          <w:sz w:val="22"/>
        </w:rPr>
        <w:t>Electrician’s Assistant for Design Pro Electronics</w:t>
      </w:r>
      <w:r w:rsidR="00C61015">
        <w:rPr>
          <w:b/>
          <w:bCs/>
          <w:sz w:val="22"/>
        </w:rPr>
        <w:tab/>
      </w:r>
      <w:r w:rsidR="00FD3A79">
        <w:rPr>
          <w:b/>
          <w:bCs/>
          <w:szCs w:val="16"/>
        </w:rPr>
        <w:t>May 2021-August 2023</w:t>
      </w:r>
      <w:r>
        <w:rPr>
          <w:b/>
          <w:bCs/>
          <w:sz w:val="22"/>
          <w:highlight w:val="yellow"/>
        </w:rPr>
        <w:br/>
      </w:r>
      <w:r w:rsidR="00FD3A79">
        <w:rPr>
          <w:sz w:val="22"/>
        </w:rPr>
        <w:t xml:space="preserve">Install various low-voltage electronics in new </w:t>
      </w:r>
      <w:r w:rsidR="002F5034">
        <w:rPr>
          <w:sz w:val="22"/>
        </w:rPr>
        <w:t xml:space="preserve">residential </w:t>
      </w:r>
      <w:r w:rsidR="00FD3A79">
        <w:rPr>
          <w:sz w:val="22"/>
        </w:rPr>
        <w:t xml:space="preserve">construction and existing </w:t>
      </w:r>
      <w:r w:rsidR="002F5034">
        <w:rPr>
          <w:sz w:val="22"/>
        </w:rPr>
        <w:t>b</w:t>
      </w:r>
      <w:r w:rsidR="00FD3A79">
        <w:rPr>
          <w:sz w:val="22"/>
        </w:rPr>
        <w:t>uildings</w:t>
      </w:r>
      <w:r w:rsidR="00933E9A">
        <w:rPr>
          <w:sz w:val="22"/>
        </w:rPr>
        <w:t>.</w:t>
      </w:r>
    </w:p>
    <w:p w14:paraId="76B42CB2" w14:textId="39C0EE33" w:rsidR="002463A2" w:rsidRDefault="004B2E1A" w:rsidP="00D37825">
      <w:pPr>
        <w:pStyle w:val="SectionHeading"/>
        <w:tabs>
          <w:tab w:val="right" w:pos="8100"/>
        </w:tabs>
        <w:rPr>
          <w:sz w:val="22"/>
        </w:rPr>
      </w:pPr>
      <w:r>
        <w:rPr>
          <w:sz w:val="22"/>
        </w:rPr>
        <w:t>Ecosystem Science Coursework</w:t>
      </w:r>
      <w:r w:rsidR="00115D44" w:rsidRPr="00CD0B1A">
        <w:rPr>
          <w:sz w:val="22"/>
        </w:rPr>
        <w:tab/>
      </w:r>
      <w:r w:rsidR="00473DDB">
        <w:rPr>
          <w:sz w:val="22"/>
        </w:rPr>
        <w:t>(when looking for specific job add what they relate to in the job description)</w:t>
      </w:r>
    </w:p>
    <w:p w14:paraId="0445D102" w14:textId="4030C519" w:rsidR="00CD0B1A" w:rsidRDefault="00AA4E2F" w:rsidP="00AA4E2F">
      <w:pPr>
        <w:pStyle w:val="NormalBodyText"/>
        <w:rPr>
          <w:sz w:val="22"/>
        </w:rPr>
      </w:pPr>
      <w:r>
        <w:rPr>
          <w:sz w:val="22"/>
        </w:rPr>
        <w:t xml:space="preserve">Completed </w:t>
      </w:r>
      <w:r w:rsidR="002F5034">
        <w:rPr>
          <w:sz w:val="22"/>
        </w:rPr>
        <w:t>sophomore level</w:t>
      </w:r>
      <w:r>
        <w:rPr>
          <w:sz w:val="22"/>
        </w:rPr>
        <w:t xml:space="preserve"> and several l</w:t>
      </w:r>
      <w:r w:rsidR="00CD0B1A">
        <w:rPr>
          <w:sz w:val="22"/>
        </w:rPr>
        <w:t>evel 300 classes in Statistics and Ec</w:t>
      </w:r>
      <w:r w:rsidR="008D4E89">
        <w:rPr>
          <w:sz w:val="22"/>
        </w:rPr>
        <w:t>osystem Science</w:t>
      </w:r>
      <w:r>
        <w:rPr>
          <w:sz w:val="22"/>
        </w:rPr>
        <w:t>:</w:t>
      </w:r>
    </w:p>
    <w:p w14:paraId="20333773" w14:textId="10F21001" w:rsidR="00AA4E2F" w:rsidRDefault="00AA4E2F" w:rsidP="00AA4E2F">
      <w:pPr>
        <w:pStyle w:val="NormalBodyText"/>
        <w:rPr>
          <w:sz w:val="22"/>
        </w:rPr>
      </w:pPr>
      <w:r>
        <w:rPr>
          <w:sz w:val="22"/>
        </w:rPr>
        <w:t>Biology of Organisms</w:t>
      </w:r>
    </w:p>
    <w:p w14:paraId="4E47E81C" w14:textId="49EDAB41" w:rsidR="00AA4E2F" w:rsidRDefault="00AA4E2F" w:rsidP="00AA4E2F">
      <w:pPr>
        <w:pStyle w:val="NormalBodyText"/>
        <w:rPr>
          <w:sz w:val="22"/>
        </w:rPr>
      </w:pPr>
      <w:r>
        <w:rPr>
          <w:sz w:val="22"/>
        </w:rPr>
        <w:t>Attributes of Living Systems</w:t>
      </w:r>
    </w:p>
    <w:p w14:paraId="62D1263F" w14:textId="13BE575C" w:rsidR="00AA4E2F" w:rsidRPr="00CD0B1A" w:rsidRDefault="00AA4E2F" w:rsidP="00AA4E2F">
      <w:pPr>
        <w:pStyle w:val="NormalBodyText"/>
        <w:rPr>
          <w:sz w:val="22"/>
        </w:rPr>
      </w:pPr>
      <w:r>
        <w:rPr>
          <w:sz w:val="22"/>
        </w:rPr>
        <w:t>Statistics Supplement</w:t>
      </w:r>
    </w:p>
    <w:p w14:paraId="79239A2D" w14:textId="77777777" w:rsidR="002463A2" w:rsidRPr="0001385B" w:rsidRDefault="002463A2" w:rsidP="002463A2">
      <w:pPr>
        <w:pStyle w:val="SectionHeading"/>
        <w:rPr>
          <w:sz w:val="22"/>
        </w:rPr>
      </w:pPr>
      <w:r w:rsidRPr="0001385B">
        <w:rPr>
          <w:sz w:val="22"/>
        </w:rPr>
        <w:t xml:space="preserve">Skills &amp; Abilities </w:t>
      </w:r>
    </w:p>
    <w:p w14:paraId="65DEB7BE" w14:textId="77777777" w:rsidR="002463A2" w:rsidRPr="00CD0B1A" w:rsidRDefault="002463A2" w:rsidP="002463A2">
      <w:pPr>
        <w:pStyle w:val="NormalBodyText"/>
        <w:rPr>
          <w:sz w:val="22"/>
        </w:rPr>
      </w:pPr>
      <w:r w:rsidRPr="00CD0B1A">
        <w:rPr>
          <w:sz w:val="22"/>
        </w:rPr>
        <w:t xml:space="preserve">Microsoft Office </w:t>
      </w:r>
    </w:p>
    <w:p w14:paraId="73E8406F" w14:textId="04CA4182" w:rsidR="002463A2" w:rsidRDefault="00473DDB" w:rsidP="002463A2">
      <w:pPr>
        <w:pStyle w:val="NormalBodyText"/>
        <w:rPr>
          <w:sz w:val="22"/>
        </w:rPr>
      </w:pPr>
      <w:r>
        <w:rPr>
          <w:sz w:val="22"/>
        </w:rPr>
        <w:t>Life-long Colorado resident with e</w:t>
      </w:r>
      <w:r w:rsidR="00CD0B1A" w:rsidRPr="00CD0B1A">
        <w:rPr>
          <w:sz w:val="22"/>
        </w:rPr>
        <w:t>xtensive knowledge of local ecosystems</w:t>
      </w:r>
    </w:p>
    <w:p w14:paraId="348FD183" w14:textId="3A1F4082" w:rsidR="00933E9A" w:rsidRDefault="00933E9A" w:rsidP="002463A2">
      <w:pPr>
        <w:pStyle w:val="NormalBodyText"/>
        <w:rPr>
          <w:sz w:val="22"/>
        </w:rPr>
      </w:pPr>
      <w:r>
        <w:rPr>
          <w:sz w:val="22"/>
        </w:rPr>
        <w:t>Experience with offroad driving</w:t>
      </w:r>
    </w:p>
    <w:p w14:paraId="37CDD7FF" w14:textId="65FBF797" w:rsidR="00933E9A" w:rsidRPr="00CD0B1A" w:rsidRDefault="00AA4E2F" w:rsidP="002463A2">
      <w:pPr>
        <w:pStyle w:val="NormalBodyText"/>
        <w:rPr>
          <w:sz w:val="22"/>
        </w:rPr>
      </w:pPr>
      <w:r>
        <w:rPr>
          <w:sz w:val="22"/>
        </w:rPr>
        <w:t>E</w:t>
      </w:r>
      <w:r w:rsidR="00933E9A">
        <w:rPr>
          <w:sz w:val="22"/>
        </w:rPr>
        <w:t>xperience</w:t>
      </w:r>
      <w:r>
        <w:rPr>
          <w:sz w:val="22"/>
        </w:rPr>
        <w:t xml:space="preserve"> driving</w:t>
      </w:r>
      <w:r w:rsidR="002F5034">
        <w:rPr>
          <w:sz w:val="22"/>
        </w:rPr>
        <w:t>/backing</w:t>
      </w:r>
      <w:r>
        <w:rPr>
          <w:sz w:val="22"/>
        </w:rPr>
        <w:t xml:space="preserve"> trailer</w:t>
      </w:r>
    </w:p>
    <w:p w14:paraId="65FA4A8B" w14:textId="7FA97537" w:rsidR="00351293" w:rsidRPr="0001385B" w:rsidRDefault="001523C8">
      <w:pPr>
        <w:pStyle w:val="SectionHeading"/>
        <w:rPr>
          <w:sz w:val="22"/>
        </w:rPr>
      </w:pPr>
      <w:r w:rsidRPr="0001385B">
        <w:rPr>
          <w:sz w:val="22"/>
        </w:rPr>
        <w:t xml:space="preserve">leadership and volunteerism </w:t>
      </w:r>
    </w:p>
    <w:p w14:paraId="79E587C5" w14:textId="17824FBE" w:rsidR="00BB369F" w:rsidRDefault="00BB369F" w:rsidP="00D74F89">
      <w:pPr>
        <w:pStyle w:val="SpaceAfter"/>
        <w:rPr>
          <w:sz w:val="22"/>
        </w:rPr>
      </w:pPr>
      <w:r w:rsidRPr="002D412D">
        <w:rPr>
          <w:b/>
          <w:bCs/>
          <w:sz w:val="22"/>
        </w:rPr>
        <w:t>CSUnity</w:t>
      </w:r>
      <w:r>
        <w:rPr>
          <w:sz w:val="22"/>
        </w:rPr>
        <w:br/>
        <w:t>Organized a team of volunteers to do service work for City of Fort Collins Parks</w:t>
      </w:r>
      <w:r w:rsidR="00933E9A">
        <w:rPr>
          <w:sz w:val="22"/>
        </w:rPr>
        <w:t xml:space="preserve"> through the CSUnity program at CSU.</w:t>
      </w:r>
    </w:p>
    <w:p w14:paraId="79EAD702" w14:textId="64A59F08" w:rsidR="00061C8A" w:rsidRDefault="00BB369F" w:rsidP="00061C8A">
      <w:pPr>
        <w:pStyle w:val="SpaceAfter"/>
        <w:spacing w:after="0" w:line="240" w:lineRule="auto"/>
        <w:rPr>
          <w:sz w:val="22"/>
        </w:rPr>
      </w:pPr>
      <w:r w:rsidRPr="002D412D">
        <w:rPr>
          <w:b/>
          <w:bCs/>
          <w:sz w:val="22"/>
        </w:rPr>
        <w:t>Triangle Fraternity Philanthropy Chair</w:t>
      </w:r>
      <w:r w:rsidR="008208B2">
        <w:rPr>
          <w:b/>
          <w:bCs/>
          <w:sz w:val="22"/>
        </w:rPr>
        <w:br/>
      </w:r>
      <w:r w:rsidR="00107F91">
        <w:rPr>
          <w:sz w:val="22"/>
        </w:rPr>
        <w:t>Organized philanthropic endeavors leading to highest service hours and donations in 10 years.</w:t>
      </w:r>
    </w:p>
    <w:p w14:paraId="7CA517BB" w14:textId="2B861F26" w:rsidR="00061C8A" w:rsidRPr="00061C8A" w:rsidRDefault="00061C8A" w:rsidP="00061C8A">
      <w:pPr>
        <w:pStyle w:val="SpaceAfter"/>
        <w:spacing w:after="0" w:line="240" w:lineRule="auto"/>
        <w:rPr>
          <w:sz w:val="22"/>
        </w:rPr>
      </w:pPr>
    </w:p>
    <w:p w14:paraId="0B240D4F" w14:textId="61886F4A" w:rsidR="00351293" w:rsidRPr="0001385B" w:rsidRDefault="001523C8">
      <w:pPr>
        <w:pStyle w:val="JobTitle"/>
        <w:rPr>
          <w:sz w:val="22"/>
        </w:rPr>
      </w:pPr>
      <w:r w:rsidRPr="0001385B">
        <w:rPr>
          <w:sz w:val="22"/>
        </w:rPr>
        <w:t>Focus on the Forest, Colorado</w:t>
      </w:r>
      <w:r w:rsidR="00115D44" w:rsidRPr="0001385B">
        <w:rPr>
          <w:sz w:val="22"/>
        </w:rPr>
        <w:tab/>
        <w:t xml:space="preserve"> </w:t>
      </w:r>
    </w:p>
    <w:p w14:paraId="2635F479" w14:textId="227E3D3B" w:rsidR="00351293" w:rsidRPr="0001385B" w:rsidRDefault="001329A0" w:rsidP="001329A0">
      <w:pPr>
        <w:pStyle w:val="SpaceAfter"/>
        <w:rPr>
          <w:sz w:val="22"/>
        </w:rPr>
      </w:pPr>
      <w:r w:rsidRPr="0001385B">
        <w:rPr>
          <w:sz w:val="22"/>
        </w:rPr>
        <w:lastRenderedPageBreak/>
        <w:t>Work with a group to clean litter from sections of United States Forest Service roads and campsites</w:t>
      </w:r>
      <w:r w:rsidR="00933E9A">
        <w:rPr>
          <w:sz w:val="22"/>
        </w:rPr>
        <w:t>.</w:t>
      </w:r>
    </w:p>
    <w:p w14:paraId="7EF07F93" w14:textId="06C051EB" w:rsidR="00351293" w:rsidRPr="0001385B" w:rsidRDefault="00717173">
      <w:pPr>
        <w:pStyle w:val="JobTitle"/>
        <w:rPr>
          <w:sz w:val="22"/>
        </w:rPr>
      </w:pPr>
      <w:r w:rsidRPr="0001385B">
        <w:rPr>
          <w:sz w:val="22"/>
        </w:rPr>
        <w:t xml:space="preserve">All Breed Rescue and Training </w:t>
      </w:r>
      <w:r w:rsidR="00115D44" w:rsidRPr="0001385B">
        <w:rPr>
          <w:sz w:val="22"/>
        </w:rPr>
        <w:tab/>
      </w:r>
    </w:p>
    <w:p w14:paraId="2362FF40" w14:textId="45437B36" w:rsidR="00351293" w:rsidRPr="0001385B" w:rsidRDefault="00717173" w:rsidP="00BA5D2C">
      <w:pPr>
        <w:pStyle w:val="SpaceAfter"/>
        <w:rPr>
          <w:sz w:val="22"/>
        </w:rPr>
      </w:pPr>
      <w:r w:rsidRPr="0001385B">
        <w:rPr>
          <w:sz w:val="22"/>
        </w:rPr>
        <w:t xml:space="preserve">200+ hours of service organizing and preparing for </w:t>
      </w:r>
      <w:r w:rsidR="00BA5D2C" w:rsidRPr="0001385B">
        <w:rPr>
          <w:sz w:val="22"/>
        </w:rPr>
        <w:t xml:space="preserve">charity events </w:t>
      </w:r>
      <w:r w:rsidR="002F5034">
        <w:rPr>
          <w:sz w:val="22"/>
        </w:rPr>
        <w:t>in support of the dog rescue.</w:t>
      </w:r>
    </w:p>
    <w:sectPr w:rsidR="00351293" w:rsidRPr="0001385B">
      <w:headerReference w:type="default" r:id="rId8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BDE91" w14:textId="77777777" w:rsidR="007B35EE" w:rsidRDefault="007B35EE">
      <w:pPr>
        <w:spacing w:line="240" w:lineRule="auto"/>
      </w:pPr>
      <w:r>
        <w:separator/>
      </w:r>
    </w:p>
  </w:endnote>
  <w:endnote w:type="continuationSeparator" w:id="0">
    <w:p w14:paraId="00593FBF" w14:textId="77777777" w:rsidR="007B35EE" w:rsidRDefault="007B35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35DEC" w14:textId="77777777" w:rsidR="007B35EE" w:rsidRDefault="007B35EE">
      <w:pPr>
        <w:spacing w:line="240" w:lineRule="auto"/>
      </w:pPr>
      <w:r>
        <w:separator/>
      </w:r>
    </w:p>
  </w:footnote>
  <w:footnote w:type="continuationSeparator" w:id="0">
    <w:p w14:paraId="53FDBE1E" w14:textId="77777777" w:rsidR="007B35EE" w:rsidRDefault="007B35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61BA1" w14:textId="019C8CB5" w:rsidR="00351293" w:rsidRDefault="00000000">
    <w:pPr>
      <w:pStyle w:val="YourName"/>
    </w:pPr>
    <w:sdt>
      <w:sdtPr>
        <w:alias w:val="Your name:"/>
        <w:tag w:val="Your name:"/>
        <w:id w:val="1063758797"/>
        <w:placeholder>
          <w:docPart w:val="AA8BF67C0A3048B989A32B536CB2671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Content>
        <w:r w:rsidR="005F0A8F">
          <w:t>Levi Denissen</w:t>
        </w:r>
      </w:sdtContent>
    </w:sdt>
    <w:r w:rsidR="00115D44">
      <w:tab/>
      <w:t xml:space="preserve">Page </w:t>
    </w:r>
    <w:r w:rsidR="00115D44">
      <w:rPr>
        <w:noProof/>
      </w:rPr>
      <w:fldChar w:fldCharType="begin"/>
    </w:r>
    <w:r w:rsidR="00115D44">
      <w:rPr>
        <w:noProof/>
      </w:rPr>
      <w:instrText xml:space="preserve"> PAGE   \* MERGEFORMAT </w:instrText>
    </w:r>
    <w:r w:rsidR="00115D44">
      <w:rPr>
        <w:noProof/>
      </w:rPr>
      <w:fldChar w:fldCharType="separate"/>
    </w:r>
    <w:r w:rsidR="00D74F89">
      <w:rPr>
        <w:noProof/>
      </w:rPr>
      <w:t>2</w:t>
    </w:r>
    <w:r w:rsidR="00115D4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71038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EB1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9045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48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AE6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E35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EAC0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4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E8E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9EFD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EF3D80"/>
    <w:multiLevelType w:val="hybridMultilevel"/>
    <w:tmpl w:val="9D10EE8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1279797441">
    <w:abstractNumId w:val="9"/>
  </w:num>
  <w:num w:numId="2" w16cid:durableId="828669401">
    <w:abstractNumId w:val="8"/>
  </w:num>
  <w:num w:numId="3" w16cid:durableId="404572806">
    <w:abstractNumId w:val="7"/>
  </w:num>
  <w:num w:numId="4" w16cid:durableId="2060132730">
    <w:abstractNumId w:val="3"/>
  </w:num>
  <w:num w:numId="5" w16cid:durableId="2057851940">
    <w:abstractNumId w:val="6"/>
  </w:num>
  <w:num w:numId="6" w16cid:durableId="663968931">
    <w:abstractNumId w:val="5"/>
  </w:num>
  <w:num w:numId="7" w16cid:durableId="380982314">
    <w:abstractNumId w:val="4"/>
  </w:num>
  <w:num w:numId="8" w16cid:durableId="638270744">
    <w:abstractNumId w:val="2"/>
  </w:num>
  <w:num w:numId="9" w16cid:durableId="393895885">
    <w:abstractNumId w:val="1"/>
  </w:num>
  <w:num w:numId="10" w16cid:durableId="1998728912">
    <w:abstractNumId w:val="0"/>
  </w:num>
  <w:num w:numId="11" w16cid:durableId="19821534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8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B00"/>
    <w:rsid w:val="0001385B"/>
    <w:rsid w:val="000212DB"/>
    <w:rsid w:val="00032A20"/>
    <w:rsid w:val="000473E6"/>
    <w:rsid w:val="00061C8A"/>
    <w:rsid w:val="000B7BD2"/>
    <w:rsid w:val="000D5D58"/>
    <w:rsid w:val="00107F91"/>
    <w:rsid w:val="001149C8"/>
    <w:rsid w:val="00115D44"/>
    <w:rsid w:val="001219C5"/>
    <w:rsid w:val="001329A0"/>
    <w:rsid w:val="001366D7"/>
    <w:rsid w:val="001523C8"/>
    <w:rsid w:val="00172DCF"/>
    <w:rsid w:val="001C3DD2"/>
    <w:rsid w:val="001E6FD8"/>
    <w:rsid w:val="0021199F"/>
    <w:rsid w:val="002206B4"/>
    <w:rsid w:val="00236AFB"/>
    <w:rsid w:val="002463A2"/>
    <w:rsid w:val="00250BE7"/>
    <w:rsid w:val="00263838"/>
    <w:rsid w:val="002879E1"/>
    <w:rsid w:val="002B0BAA"/>
    <w:rsid w:val="002B5FB4"/>
    <w:rsid w:val="002B7C45"/>
    <w:rsid w:val="002D412D"/>
    <w:rsid w:val="002D4DC5"/>
    <w:rsid w:val="002F5034"/>
    <w:rsid w:val="00300991"/>
    <w:rsid w:val="0032266E"/>
    <w:rsid w:val="003236A7"/>
    <w:rsid w:val="00332342"/>
    <w:rsid w:val="00351293"/>
    <w:rsid w:val="003760E7"/>
    <w:rsid w:val="00394CA0"/>
    <w:rsid w:val="003A3A2A"/>
    <w:rsid w:val="003D7409"/>
    <w:rsid w:val="003F7D3A"/>
    <w:rsid w:val="00473DDB"/>
    <w:rsid w:val="004B2E1A"/>
    <w:rsid w:val="004C0619"/>
    <w:rsid w:val="00500BB6"/>
    <w:rsid w:val="00506AAC"/>
    <w:rsid w:val="0053364E"/>
    <w:rsid w:val="005370C9"/>
    <w:rsid w:val="00557A68"/>
    <w:rsid w:val="00562071"/>
    <w:rsid w:val="00585248"/>
    <w:rsid w:val="00595D45"/>
    <w:rsid w:val="005B5E8B"/>
    <w:rsid w:val="005C3350"/>
    <w:rsid w:val="005F0A8F"/>
    <w:rsid w:val="00610272"/>
    <w:rsid w:val="006243F7"/>
    <w:rsid w:val="00632F6E"/>
    <w:rsid w:val="0068186F"/>
    <w:rsid w:val="00686ADE"/>
    <w:rsid w:val="006D301C"/>
    <w:rsid w:val="006D3943"/>
    <w:rsid w:val="006E1B00"/>
    <w:rsid w:val="00717173"/>
    <w:rsid w:val="007365CE"/>
    <w:rsid w:val="00740ED8"/>
    <w:rsid w:val="0076217A"/>
    <w:rsid w:val="007703F5"/>
    <w:rsid w:val="00792EA3"/>
    <w:rsid w:val="007A3460"/>
    <w:rsid w:val="007B35EE"/>
    <w:rsid w:val="007E732F"/>
    <w:rsid w:val="008208B2"/>
    <w:rsid w:val="00821CA5"/>
    <w:rsid w:val="00823B8D"/>
    <w:rsid w:val="00847465"/>
    <w:rsid w:val="00873CE2"/>
    <w:rsid w:val="008C3BBE"/>
    <w:rsid w:val="008D3E4E"/>
    <w:rsid w:val="008D4E89"/>
    <w:rsid w:val="00933E9A"/>
    <w:rsid w:val="0096224A"/>
    <w:rsid w:val="0096494E"/>
    <w:rsid w:val="00972784"/>
    <w:rsid w:val="00992C80"/>
    <w:rsid w:val="009A0603"/>
    <w:rsid w:val="00A108A4"/>
    <w:rsid w:val="00A4379F"/>
    <w:rsid w:val="00A57919"/>
    <w:rsid w:val="00A73862"/>
    <w:rsid w:val="00A83D67"/>
    <w:rsid w:val="00A84BD5"/>
    <w:rsid w:val="00A9733F"/>
    <w:rsid w:val="00AA4E2F"/>
    <w:rsid w:val="00B5475F"/>
    <w:rsid w:val="00B6327C"/>
    <w:rsid w:val="00B70E24"/>
    <w:rsid w:val="00B8691A"/>
    <w:rsid w:val="00BA5D2C"/>
    <w:rsid w:val="00BB369F"/>
    <w:rsid w:val="00BC19FF"/>
    <w:rsid w:val="00BF6A8E"/>
    <w:rsid w:val="00C04469"/>
    <w:rsid w:val="00C1009B"/>
    <w:rsid w:val="00C36EC9"/>
    <w:rsid w:val="00C61015"/>
    <w:rsid w:val="00C72945"/>
    <w:rsid w:val="00C930B8"/>
    <w:rsid w:val="00CC1A5B"/>
    <w:rsid w:val="00CD0B1A"/>
    <w:rsid w:val="00D21337"/>
    <w:rsid w:val="00D21C76"/>
    <w:rsid w:val="00D37825"/>
    <w:rsid w:val="00D74F89"/>
    <w:rsid w:val="00D76AEF"/>
    <w:rsid w:val="00DB6A1C"/>
    <w:rsid w:val="00DD3289"/>
    <w:rsid w:val="00E2103B"/>
    <w:rsid w:val="00E40E22"/>
    <w:rsid w:val="00E45120"/>
    <w:rsid w:val="00EA5236"/>
    <w:rsid w:val="00EF31B1"/>
    <w:rsid w:val="00EF7D4E"/>
    <w:rsid w:val="00F67425"/>
    <w:rsid w:val="00F70FE7"/>
    <w:rsid w:val="00F87567"/>
    <w:rsid w:val="00FB269D"/>
    <w:rsid w:val="00FD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E15F08B"/>
  <w15:docId w15:val="{4D7A3A53-B1AA-4744-A2F7-862BF4E6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8E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C72945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45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45"/>
    <w:rPr>
      <w:i/>
      <w:sz w:val="16"/>
    </w:rPr>
  </w:style>
  <w:style w:type="paragraph" w:customStyle="1" w:styleId="JobTitle">
    <w:name w:val="Job Title"/>
    <w:basedOn w:val="Normal"/>
    <w:link w:val="JobTitleChar"/>
    <w:uiPriority w:val="2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uiPriority w:val="2"/>
    <w:rsid w:val="00C72945"/>
    <w:rPr>
      <w:b/>
      <w:sz w:val="16"/>
    </w:rPr>
  </w:style>
  <w:style w:type="paragraph" w:customStyle="1" w:styleId="ContactInformation">
    <w:name w:val="Contact Information"/>
    <w:basedOn w:val="Normal"/>
    <w:uiPriority w:val="1"/>
    <w:qFormat/>
    <w:pPr>
      <w:spacing w:after="400"/>
      <w:ind w:left="288"/>
    </w:pPr>
  </w:style>
  <w:style w:type="paragraph" w:customStyle="1" w:styleId="NormalBodyText">
    <w:name w:val="Normal Body Text"/>
    <w:basedOn w:val="Normal"/>
    <w:uiPriority w:val="2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uiPriority w:val="2"/>
    <w:qFormat/>
    <w:pPr>
      <w:ind w:left="288"/>
    </w:pPr>
  </w:style>
  <w:style w:type="paragraph" w:customStyle="1" w:styleId="SpaceAfter">
    <w:name w:val="Space After"/>
    <w:basedOn w:val="Normal"/>
    <w:uiPriority w:val="2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uiPriority w:val="3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uiPriority w:val="1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uiPriority w:val="3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BlockText">
    <w:name w:val="Block Text"/>
    <w:basedOn w:val="Normal"/>
    <w:uiPriority w:val="3"/>
    <w:semiHidden/>
    <w:unhideWhenUsed/>
    <w:qFormat/>
    <w:rsid w:val="00BF6A8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8E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8E"/>
    <w:rPr>
      <w:rFonts w:asciiTheme="majorHAnsi" w:eastAsiaTheme="majorEastAsia" w:hAnsiTheme="majorHAnsi" w:cstheme="majorBidi"/>
      <w:color w:val="365F91" w:themeColor="accent1" w:themeShade="B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8E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8E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8E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F6A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F6A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F6A8E"/>
    <w:rPr>
      <w:i/>
      <w:iCs/>
      <w:color w:val="365F91" w:themeColor="accent1" w:themeShade="BF"/>
      <w:sz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F6A8E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A8E"/>
    <w:rPr>
      <w:color w:val="595959" w:themeColor="text1" w:themeTint="A6"/>
      <w:shd w:val="clear" w:color="auto" w:fill="E1DFDD"/>
    </w:rPr>
  </w:style>
  <w:style w:type="character" w:styleId="Emphasis">
    <w:name w:val="Emphasis"/>
    <w:basedOn w:val="DefaultParagraphFont"/>
    <w:uiPriority w:val="7"/>
    <w:unhideWhenUsed/>
    <w:qFormat/>
    <w:rsid w:val="00A83D67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250B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evi.deniss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yla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0C59FF7BD354DB7BA65B0A662EA5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75082-E1D0-4A78-A2A0-3C735DC4D266}"/>
      </w:docPartPr>
      <w:docPartBody>
        <w:p w:rsidR="001C17E1" w:rsidRDefault="00D969E0">
          <w:pPr>
            <w:pStyle w:val="30C59FF7BD354DB7BA65B0A662EA598D"/>
          </w:pPr>
          <w:r>
            <w:t>your name</w:t>
          </w:r>
        </w:p>
      </w:docPartBody>
    </w:docPart>
    <w:docPart>
      <w:docPartPr>
        <w:name w:val="3897EF305BBA49318A69E969B0B98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720EF-5769-42B8-9EAB-578163C7EB29}"/>
      </w:docPartPr>
      <w:docPartBody>
        <w:p w:rsidR="001C17E1" w:rsidRDefault="00D969E0">
          <w:pPr>
            <w:pStyle w:val="3897EF305BBA49318A69E969B0B98524"/>
          </w:pPr>
          <w:r>
            <w:t>|</w:t>
          </w:r>
        </w:p>
      </w:docPartBody>
    </w:docPart>
    <w:docPart>
      <w:docPartPr>
        <w:name w:val="78E2A549FE01428DAEB8ADEAA7CDA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A9D60-95A3-453E-9271-FE3FC664FA5B}"/>
      </w:docPartPr>
      <w:docPartBody>
        <w:p w:rsidR="001C17E1" w:rsidRDefault="00D969E0">
          <w:pPr>
            <w:pStyle w:val="78E2A549FE01428DAEB8ADEAA7CDAD31"/>
          </w:pPr>
          <w:r>
            <w:t>EDUCATION</w:t>
          </w:r>
        </w:p>
      </w:docPartBody>
    </w:docPart>
    <w:docPart>
      <w:docPartPr>
        <w:name w:val="21AF8AA9B44A4AD4906851C9D9C08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E305F-78A3-4804-B935-97E8FF3EF62D}"/>
      </w:docPartPr>
      <w:docPartBody>
        <w:p w:rsidR="001C17E1" w:rsidRDefault="00D969E0">
          <w:pPr>
            <w:pStyle w:val="21AF8AA9B44A4AD4906851C9D9C08704"/>
          </w:pPr>
          <w:r>
            <w:t>TEACHING EXPERIENCE</w:t>
          </w:r>
        </w:p>
      </w:docPartBody>
    </w:docPart>
    <w:docPart>
      <w:docPartPr>
        <w:name w:val="AA8BF67C0A3048B989A32B536CB26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B6865-9164-4C2A-87A6-6E916DFACEBC}"/>
      </w:docPartPr>
      <w:docPartBody>
        <w:p w:rsidR="001C17E1" w:rsidRDefault="00D969E0">
          <w:pPr>
            <w:pStyle w:val="AA8BF67C0A3048B989A32B536CB2671B"/>
          </w:pPr>
          <w:r>
            <w:t>“The Female Betrayed and Modern Media”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EC"/>
    <w:rsid w:val="00012F01"/>
    <w:rsid w:val="001C17E1"/>
    <w:rsid w:val="002B0C9A"/>
    <w:rsid w:val="00301A58"/>
    <w:rsid w:val="00545CF3"/>
    <w:rsid w:val="00585248"/>
    <w:rsid w:val="008F7EE7"/>
    <w:rsid w:val="00970E0A"/>
    <w:rsid w:val="00A84BD5"/>
    <w:rsid w:val="00B8691A"/>
    <w:rsid w:val="00CA636B"/>
    <w:rsid w:val="00D12BEC"/>
    <w:rsid w:val="00D969E0"/>
    <w:rsid w:val="00DB6A1C"/>
    <w:rsid w:val="00F6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59FF7BD354DB7BA65B0A662EA598D">
    <w:name w:val="30C59FF7BD354DB7BA65B0A662EA598D"/>
  </w:style>
  <w:style w:type="paragraph" w:customStyle="1" w:styleId="3897EF305BBA49318A69E969B0B98524">
    <w:name w:val="3897EF305BBA49318A69E969B0B98524"/>
  </w:style>
  <w:style w:type="paragraph" w:customStyle="1" w:styleId="78E2A549FE01428DAEB8ADEAA7CDAD31">
    <w:name w:val="78E2A549FE01428DAEB8ADEAA7CDAD31"/>
  </w:style>
  <w:style w:type="paragraph" w:customStyle="1" w:styleId="21AF8AA9B44A4AD4906851C9D9C08704">
    <w:name w:val="21AF8AA9B44A4AD4906851C9D9C08704"/>
  </w:style>
  <w:style w:type="paragraph" w:customStyle="1" w:styleId="AA8BF67C0A3048B989A32B536CB2671B">
    <w:name w:val="AA8BF67C0A3048B989A32B536CB267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500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Levi Denissen</dc:creator>
  <cp:keywords/>
  <cp:lastModifiedBy>levi denissen</cp:lastModifiedBy>
  <cp:revision>16</cp:revision>
  <cp:lastPrinted>2020-01-17T22:42:00Z</cp:lastPrinted>
  <dcterms:created xsi:type="dcterms:W3CDTF">2024-05-23T20:10:00Z</dcterms:created>
  <dcterms:modified xsi:type="dcterms:W3CDTF">2025-02-14T22:54:00Z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Anumol@vidyatech.com</vt:lpwstr>
  </property>
  <property fmtid="{D5CDD505-2E9C-101B-9397-08002B2CF9AE}" pid="13" name="MSIP_Label_f42aa342-8706-4288-bd11-ebb85995028c_SetDate">
    <vt:lpwstr>2018-06-08T07:15:40.8825359Z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